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490" w:rsidRDefault="00B82041">
      <w:pPr>
        <w:pStyle w:val="Heading1"/>
      </w:pPr>
      <w:r>
        <w:t>Documentation</w:t>
      </w:r>
    </w:p>
    <w:p w:rsidR="00730F60" w:rsidRDefault="00730F60" w:rsidP="00730F60">
      <w:pPr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</w:pPr>
      <w:r w:rsidRPr="00165AEB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 xml:space="preserve">Documentation/Demonstration 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>–</w:t>
      </w:r>
      <w:r w:rsidRPr="00165AEB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Pr="00811E70">
        <w:rPr>
          <w:rFonts w:ascii="Helvetica Neue" w:eastAsia="Times New Roman" w:hAnsi="Helvetica Neue" w:cs="Times New Roman"/>
          <w:color w:val="000000"/>
          <w:sz w:val="28"/>
          <w:szCs w:val="28"/>
          <w:highlight w:val="yellow"/>
          <w:shd w:val="clear" w:color="auto" w:fill="FFFFFF"/>
          <w:lang w:eastAsia="en-US"/>
        </w:rPr>
        <w:t>Summery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 xml:space="preserve"> </w:t>
      </w:r>
    </w:p>
    <w:p w:rsidR="00730F60" w:rsidRPr="00B60CB0" w:rsidRDefault="00730F60" w:rsidP="00730F60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sz w:val="28"/>
          <w:szCs w:val="28"/>
          <w:lang w:eastAsia="en-US"/>
        </w:rPr>
      </w:pP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>The site has five pages (home, travel, about, contact, and resume)</w:t>
      </w:r>
    </w:p>
    <w:p w:rsidR="00730F60" w:rsidRPr="00B60CB0" w:rsidRDefault="00730F60" w:rsidP="00730F60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sz w:val="28"/>
          <w:szCs w:val="28"/>
          <w:lang w:eastAsia="en-US"/>
        </w:rPr>
      </w:pP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>All pages have unique name as above and show the nave when the nave is clicked:</w:t>
      </w:r>
    </w:p>
    <w:p w:rsidR="00730F60" w:rsidRPr="00B60CB0" w:rsidRDefault="00730F60" w:rsidP="00730F60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sz w:val="28"/>
          <w:szCs w:val="28"/>
          <w:lang w:eastAsia="en-US"/>
        </w:rPr>
      </w:pP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>It will be bold</w:t>
      </w:r>
    </w:p>
    <w:p w:rsidR="00730F60" w:rsidRPr="00B60CB0" w:rsidRDefault="00730F60" w:rsidP="00730F60">
      <w:pPr>
        <w:pStyle w:val="ListParagraph"/>
        <w:numPr>
          <w:ilvl w:val="1"/>
          <w:numId w:val="8"/>
        </w:numPr>
        <w:rPr>
          <w:rFonts w:ascii="Helvetica Neue" w:eastAsia="Times New Roman" w:hAnsi="Helvetica Neue" w:cs="Times New Roman"/>
          <w:sz w:val="28"/>
          <w:szCs w:val="28"/>
          <w:lang w:eastAsia="en-US"/>
        </w:rPr>
      </w:pP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It will be underline </w:t>
      </w:r>
    </w:p>
    <w:p w:rsidR="00730F60" w:rsidRPr="00B60CB0" w:rsidRDefault="00811E70" w:rsidP="00730F60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sz w:val="24"/>
          <w:szCs w:val="24"/>
          <w:lang w:eastAsia="en-US"/>
        </w:rPr>
      </w:pP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Skip to main content working in all five pages </w:t>
      </w:r>
    </w:p>
    <w:p w:rsidR="00811E70" w:rsidRPr="00B60CB0" w:rsidRDefault="00811E70" w:rsidP="00730F60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sz w:val="24"/>
          <w:szCs w:val="24"/>
          <w:lang w:eastAsia="en-US"/>
        </w:rPr>
      </w:pP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All pages have </w:t>
      </w:r>
      <w:r w:rsidR="000B081A"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>abundant</w:t>
      </w: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 </w:t>
      </w:r>
      <w:r w:rsidR="000B081A"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>content</w:t>
      </w: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 and 15 pictures </w:t>
      </w:r>
    </w:p>
    <w:p w:rsidR="00811E70" w:rsidRPr="00B60CB0" w:rsidRDefault="000B081A" w:rsidP="00730F60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sz w:val="24"/>
          <w:szCs w:val="24"/>
          <w:lang w:eastAsia="en-US"/>
        </w:rPr>
      </w:pP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Grid used in resume and contact pages </w:t>
      </w:r>
    </w:p>
    <w:p w:rsidR="000B081A" w:rsidRPr="00B60CB0" w:rsidRDefault="000B081A" w:rsidP="00730F60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sz w:val="24"/>
          <w:szCs w:val="24"/>
          <w:lang w:eastAsia="en-US"/>
        </w:rPr>
      </w:pP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Flex used in travel page, footer, and flip-card </w:t>
      </w:r>
    </w:p>
    <w:p w:rsidR="000B081A" w:rsidRPr="00B60CB0" w:rsidRDefault="000B081A" w:rsidP="00730F60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sz w:val="24"/>
          <w:szCs w:val="24"/>
          <w:lang w:eastAsia="en-US"/>
        </w:rPr>
      </w:pP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>CSS generated animation used in skip to main content</w:t>
      </w:r>
      <w:r w:rsidR="00B21D1A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 and flip-card </w:t>
      </w:r>
    </w:p>
    <w:p w:rsidR="000B081A" w:rsidRPr="00B60CB0" w:rsidRDefault="000B081A" w:rsidP="00730F60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sz w:val="24"/>
          <w:szCs w:val="24"/>
          <w:lang w:eastAsia="en-US"/>
        </w:rPr>
      </w:pP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A parallax image used in the home page </w:t>
      </w:r>
    </w:p>
    <w:p w:rsidR="000B081A" w:rsidRPr="00B60CB0" w:rsidRDefault="000B081A" w:rsidP="00730F60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sz w:val="24"/>
          <w:szCs w:val="24"/>
          <w:lang w:eastAsia="en-US"/>
        </w:rPr>
      </w:pPr>
      <w:r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Accessible flip card used in about profile picture </w:t>
      </w:r>
    </w:p>
    <w:p w:rsidR="00730F60" w:rsidRPr="00B60CB0" w:rsidRDefault="007E357B" w:rsidP="00A34D5D">
      <w:pPr>
        <w:pStyle w:val="ListParagraph"/>
        <w:numPr>
          <w:ilvl w:val="0"/>
          <w:numId w:val="8"/>
        </w:numPr>
        <w:rPr>
          <w:rFonts w:ascii="Helvetica Neue" w:eastAsia="Times New Roman" w:hAnsi="Helvetica Neue" w:cs="Times New Roman"/>
          <w:sz w:val="24"/>
          <w:szCs w:val="24"/>
          <w:lang w:eastAsia="en-US"/>
        </w:rPr>
      </w:pPr>
      <w:r>
        <w:rPr>
          <w:rFonts w:ascii="Helvetica Neue" w:eastAsia="Times New Roman" w:hAnsi="Helvetica Neue" w:cs="Times New Roman"/>
          <w:sz w:val="24"/>
          <w:szCs w:val="24"/>
          <w:lang w:eastAsia="en-US"/>
        </w:rPr>
        <w:t>T</w:t>
      </w:r>
      <w:r w:rsidR="00BF4680"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he site has three media </w:t>
      </w:r>
      <w:r w:rsidR="00E11952" w:rsidRPr="00B60CB0">
        <w:rPr>
          <w:rFonts w:ascii="Helvetica Neue" w:eastAsia="Times New Roman" w:hAnsi="Helvetica Neue" w:cs="Times New Roman"/>
          <w:sz w:val="24"/>
          <w:szCs w:val="24"/>
          <w:lang w:eastAsia="en-US"/>
        </w:rPr>
        <w:t>queries</w:t>
      </w:r>
    </w:p>
    <w:p w:rsidR="00DD53AE" w:rsidRPr="00DD53AE" w:rsidRDefault="00DD53AE" w:rsidP="008D1A98">
      <w:pPr>
        <w:pStyle w:val="ListParagraph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:rsidR="00730F60" w:rsidRPr="00165AEB" w:rsidRDefault="00730F60" w:rsidP="00730F60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165AEB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 xml:space="preserve">Documentation/Demonstration </w:t>
      </w:r>
      <w:r w:rsidR="003355D8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>–</w:t>
      </w:r>
      <w:r w:rsidRPr="00165AEB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3355D8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>Media Query one</w:t>
      </w:r>
    </w:p>
    <w:p w:rsidR="0050131F" w:rsidRPr="00085A7A" w:rsidRDefault="0050131F" w:rsidP="0050131F">
      <w:pPr>
        <w:pStyle w:val="ListParagraph"/>
        <w:numPr>
          <w:ilvl w:val="0"/>
          <w:numId w:val="9"/>
        </w:numPr>
        <w:rPr>
          <w:rFonts w:ascii="Helvetica Neue" w:eastAsia="Times New Roman" w:hAnsi="Helvetica Neue" w:cs="Times New Roman"/>
          <w:sz w:val="24"/>
          <w:szCs w:val="24"/>
          <w:shd w:val="clear" w:color="auto" w:fill="FFFFFF"/>
          <w:lang w:eastAsia="en-US"/>
        </w:rPr>
      </w:pPr>
      <w:r w:rsidRPr="00085A7A">
        <w:rPr>
          <w:rFonts w:ascii="Helvetica Neue" w:eastAsia="Times New Roman" w:hAnsi="Helvetica Neue" w:cs="Times New Roman"/>
          <w:sz w:val="24"/>
          <w:szCs w:val="24"/>
          <w:shd w:val="clear" w:color="auto" w:fill="FFFFFF"/>
          <w:lang w:eastAsia="en-US"/>
        </w:rPr>
        <w:t>It changes the view for mobile phone- parallax, profile picture will be off</w:t>
      </w:r>
    </w:p>
    <w:p w:rsidR="003355D8" w:rsidRPr="00165AEB" w:rsidRDefault="003355D8" w:rsidP="003355D8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165AEB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 xml:space="preserve">Documentation/Demonstration 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>–</w:t>
      </w:r>
      <w:r w:rsidRPr="00165AEB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>Media Query two</w:t>
      </w:r>
    </w:p>
    <w:p w:rsidR="00730F60" w:rsidRPr="00085A7A" w:rsidRDefault="0050131F" w:rsidP="0050131F">
      <w:pPr>
        <w:pStyle w:val="ListParagraph"/>
        <w:numPr>
          <w:ilvl w:val="0"/>
          <w:numId w:val="9"/>
        </w:numPr>
        <w:rPr>
          <w:rFonts w:ascii="Helvetica Neue" w:eastAsia="Times New Roman" w:hAnsi="Helvetica Neue" w:cs="Times New Roman"/>
          <w:sz w:val="24"/>
          <w:szCs w:val="24"/>
          <w:shd w:val="clear" w:color="auto" w:fill="FFFFFF"/>
          <w:lang w:eastAsia="en-US"/>
        </w:rPr>
      </w:pPr>
      <w:r w:rsidRPr="00085A7A">
        <w:rPr>
          <w:rFonts w:ascii="Helvetica Neue" w:eastAsia="Times New Roman" w:hAnsi="Helvetica Neue" w:cs="Times New Roman"/>
          <w:sz w:val="24"/>
          <w:szCs w:val="24"/>
          <w:shd w:val="clear" w:color="auto" w:fill="FFFFFF"/>
          <w:lang w:eastAsia="en-US"/>
        </w:rPr>
        <w:t xml:space="preserve">The iPad view that the resume display changes to grid row group </w:t>
      </w:r>
    </w:p>
    <w:p w:rsidR="0050131F" w:rsidRPr="00085A7A" w:rsidRDefault="0050131F" w:rsidP="0050131F">
      <w:pPr>
        <w:pStyle w:val="ListParagraph"/>
        <w:numPr>
          <w:ilvl w:val="0"/>
          <w:numId w:val="9"/>
        </w:numPr>
        <w:rPr>
          <w:rFonts w:ascii="Helvetica Neue" w:eastAsia="Times New Roman" w:hAnsi="Helvetica Neue" w:cs="Times New Roman"/>
          <w:sz w:val="24"/>
          <w:szCs w:val="24"/>
          <w:shd w:val="clear" w:color="auto" w:fill="FFFFFF"/>
          <w:lang w:eastAsia="en-US"/>
        </w:rPr>
      </w:pPr>
      <w:r w:rsidRPr="00085A7A">
        <w:rPr>
          <w:rFonts w:ascii="Helvetica Neue" w:eastAsia="Times New Roman" w:hAnsi="Helvetica Neue" w:cs="Times New Roman"/>
          <w:sz w:val="24"/>
          <w:szCs w:val="24"/>
          <w:shd w:val="clear" w:color="auto" w:fill="FFFFFF"/>
          <w:lang w:eastAsia="en-US"/>
        </w:rPr>
        <w:t>The flip card off</w:t>
      </w:r>
    </w:p>
    <w:p w:rsidR="00730F60" w:rsidRPr="00165AEB" w:rsidRDefault="00730F60" w:rsidP="00730F60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165AEB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 xml:space="preserve">Documentation/Demonstration </w:t>
      </w:r>
      <w:r w:rsidR="003355D8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>–</w:t>
      </w:r>
      <w:r w:rsidRPr="00165AEB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 xml:space="preserve"> </w:t>
      </w:r>
      <w:r w:rsidR="003355D8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>Media Query three</w:t>
      </w:r>
    </w:p>
    <w:p w:rsidR="00730F60" w:rsidRPr="006B269F" w:rsidRDefault="0050131F" w:rsidP="0050131F">
      <w:pPr>
        <w:pStyle w:val="ListParagraph"/>
        <w:numPr>
          <w:ilvl w:val="0"/>
          <w:numId w:val="10"/>
        </w:numPr>
        <w:rPr>
          <w:rFonts w:ascii="Helvetica Neue" w:eastAsia="Times New Roman" w:hAnsi="Helvetica Neue" w:cs="Times New Roman"/>
          <w:sz w:val="24"/>
          <w:szCs w:val="24"/>
          <w:shd w:val="clear" w:color="auto" w:fill="FFFFFF"/>
          <w:lang w:eastAsia="en-US"/>
        </w:rPr>
      </w:pPr>
      <w:r w:rsidRPr="006B269F">
        <w:rPr>
          <w:rFonts w:ascii="Helvetica Neue" w:eastAsia="Times New Roman" w:hAnsi="Helvetica Neue" w:cs="Times New Roman"/>
          <w:sz w:val="24"/>
          <w:szCs w:val="24"/>
          <w:shd w:val="clear" w:color="auto" w:fill="FFFFFF"/>
          <w:lang w:eastAsia="en-US"/>
        </w:rPr>
        <w:t xml:space="preserve">It is the reduce media query for accessibility </w:t>
      </w:r>
    </w:p>
    <w:p w:rsidR="00730F60" w:rsidRDefault="00730F60" w:rsidP="00A34D5D">
      <w:pPr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</w:pPr>
    </w:p>
    <w:p w:rsidR="00A34D5D" w:rsidRPr="00165AEB" w:rsidRDefault="00A34D5D" w:rsidP="00A34D5D">
      <w:p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 w:rsidRPr="00165AEB">
        <w:rPr>
          <w:rFonts w:ascii="Helvetica Neue" w:eastAsia="Times New Roman" w:hAnsi="Helvetica Neue" w:cs="Times New Roman"/>
          <w:color w:val="000000"/>
          <w:sz w:val="28"/>
          <w:szCs w:val="28"/>
          <w:shd w:val="clear" w:color="auto" w:fill="FFFFFF"/>
          <w:lang w:eastAsia="en-US"/>
        </w:rPr>
        <w:t>Documentation/Demonstration - Accessibility, diversity and inclusion</w:t>
      </w:r>
    </w:p>
    <w:p w:rsidR="00022490" w:rsidRDefault="00165AEB" w:rsidP="00A34D5D">
      <w:pPr>
        <w:pStyle w:val="ListBullet"/>
        <w:rPr>
          <w:sz w:val="24"/>
          <w:szCs w:val="24"/>
        </w:rPr>
      </w:pPr>
      <w:r w:rsidRPr="00165AEB">
        <w:rPr>
          <w:sz w:val="24"/>
          <w:szCs w:val="24"/>
        </w:rPr>
        <w:t xml:space="preserve">I have </w:t>
      </w:r>
      <w:r w:rsidR="006B57D6">
        <w:rPr>
          <w:sz w:val="24"/>
          <w:szCs w:val="24"/>
        </w:rPr>
        <w:t>payed attention when I choose picture for my diversity issue as some pictures become offensive for minorities</w:t>
      </w:r>
    </w:p>
    <w:p w:rsidR="006B57D6" w:rsidRDefault="006B57D6" w:rsidP="00A34D5D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>I designed my site considering people with impairment of different kids (like color), I use appropriate font size and color.</w:t>
      </w:r>
    </w:p>
    <w:p w:rsidR="002314B4" w:rsidRPr="002314B4" w:rsidRDefault="006B57D6" w:rsidP="002314B4">
      <w:pPr>
        <w:pStyle w:val="ListBullet"/>
        <w:rPr>
          <w:sz w:val="24"/>
          <w:szCs w:val="24"/>
        </w:rPr>
      </w:pPr>
      <w:r>
        <w:rPr>
          <w:sz w:val="24"/>
          <w:szCs w:val="24"/>
        </w:rPr>
        <w:t xml:space="preserve">I used query for accessibility and preference in my site </w:t>
      </w:r>
    </w:p>
    <w:p w:rsidR="002314B4" w:rsidRPr="002314B4" w:rsidRDefault="002314B4" w:rsidP="002314B4">
      <w:pPr>
        <w:rPr>
          <w:rFonts w:ascii="Helvetica Neue" w:hAnsi="Helvetica Neue"/>
          <w:color w:val="000000" w:themeColor="text1"/>
          <w:sz w:val="21"/>
          <w:szCs w:val="21"/>
          <w:lang w:eastAsia="en-US"/>
        </w:rPr>
      </w:pPr>
      <w:r w:rsidRPr="002314B4">
        <w:rPr>
          <w:rFonts w:ascii="Helvetica Neue" w:hAnsi="Helvetica Neue"/>
          <w:color w:val="000000" w:themeColor="text1"/>
          <w:sz w:val="28"/>
          <w:szCs w:val="28"/>
          <w:shd w:val="clear" w:color="auto" w:fill="FFFFFF"/>
          <w:lang w:eastAsia="en-US"/>
        </w:rPr>
        <w:t>Documentation/Demonstration - Validation</w:t>
      </w:r>
    </w:p>
    <w:p w:rsidR="002314B4" w:rsidRPr="002314B4" w:rsidRDefault="002314B4" w:rsidP="002314B4">
      <w:pPr>
        <w:pStyle w:val="ListBulle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lastRenderedPageBreak/>
        <w:t xml:space="preserve">I have </w:t>
      </w:r>
      <w:r w:rsidR="00E12C29">
        <w:rPr>
          <w:sz w:val="24"/>
          <w:szCs w:val="24"/>
          <w:lang w:eastAsia="en-US"/>
        </w:rPr>
        <w:t>v</w:t>
      </w:r>
      <w:r w:rsidR="00E12C29" w:rsidRPr="002314B4">
        <w:rPr>
          <w:sz w:val="24"/>
          <w:szCs w:val="24"/>
          <w:lang w:eastAsia="en-US"/>
        </w:rPr>
        <w:t>alidated</w:t>
      </w:r>
      <w:r w:rsidRPr="002314B4">
        <w:rPr>
          <w:sz w:val="24"/>
          <w:szCs w:val="24"/>
          <w:lang w:eastAsia="en-US"/>
        </w:rPr>
        <w:t xml:space="preserve"> all four pages on both </w:t>
      </w:r>
      <w:proofErr w:type="spellStart"/>
      <w:r w:rsidRPr="002314B4">
        <w:rPr>
          <w:sz w:val="24"/>
          <w:szCs w:val="24"/>
          <w:lang w:eastAsia="en-US"/>
        </w:rPr>
        <w:t>aXe</w:t>
      </w:r>
      <w:proofErr w:type="spellEnd"/>
      <w:r w:rsidRPr="002314B4">
        <w:rPr>
          <w:sz w:val="24"/>
          <w:szCs w:val="24"/>
          <w:lang w:eastAsia="en-US"/>
        </w:rPr>
        <w:t xml:space="preserve"> and Wave. </w:t>
      </w:r>
    </w:p>
    <w:p w:rsidR="00022490" w:rsidRPr="00E12C29" w:rsidRDefault="00E12C29" w:rsidP="00E12C29">
      <w:p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E12C29">
        <w:rPr>
          <w:rFonts w:ascii="Helvetica Neue" w:hAnsi="Helvetica Neue"/>
          <w:color w:val="000000" w:themeColor="text1"/>
          <w:sz w:val="28"/>
          <w:szCs w:val="28"/>
          <w:shd w:val="clear" w:color="auto" w:fill="FFFFFF"/>
          <w:lang w:eastAsia="en-US"/>
        </w:rPr>
        <w:t xml:space="preserve">Documentation/Demonstration </w:t>
      </w:r>
      <w:r>
        <w:rPr>
          <w:rFonts w:ascii="Helvetica Neue" w:hAnsi="Helvetica Neue"/>
          <w:color w:val="000000" w:themeColor="text1"/>
          <w:sz w:val="28"/>
          <w:szCs w:val="28"/>
          <w:shd w:val="clear" w:color="auto" w:fill="FFFFFF"/>
          <w:lang w:eastAsia="en-US"/>
        </w:rPr>
        <w:t>–</w:t>
      </w:r>
      <w:r w:rsidRPr="00E12C29">
        <w:rPr>
          <w:rFonts w:ascii="Helvetica Neue" w:hAnsi="Helvetica Neue"/>
          <w:color w:val="000000" w:themeColor="text1"/>
          <w:sz w:val="28"/>
          <w:szCs w:val="28"/>
          <w:shd w:val="clear" w:color="auto" w:fill="FFFFFF"/>
          <w:lang w:eastAsia="en-US"/>
        </w:rPr>
        <w:t xml:space="preserve"> </w:t>
      </w:r>
      <w:r>
        <w:rPr>
          <w:rFonts w:ascii="Helvetica Neue" w:hAnsi="Helvetica Neue"/>
          <w:color w:val="000000" w:themeColor="text1"/>
          <w:sz w:val="28"/>
          <w:szCs w:val="28"/>
          <w:shd w:val="clear" w:color="auto" w:fill="FFFFFF"/>
          <w:lang w:eastAsia="en-US"/>
        </w:rPr>
        <w:t>Responsive Design</w:t>
      </w:r>
    </w:p>
    <w:p w:rsidR="00E12C29" w:rsidRDefault="00E12C29" w:rsidP="00E12C29">
      <w:pPr>
        <w:pStyle w:val="ListBullet"/>
        <w:numPr>
          <w:ilvl w:val="0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 xml:space="preserve">My site is responsive in all phone, iPad, and laptop (bigger view) </w:t>
      </w:r>
    </w:p>
    <w:p w:rsidR="000A210B" w:rsidRDefault="00E12C29" w:rsidP="00E12C29">
      <w:pPr>
        <w:pStyle w:val="ListBullet"/>
        <w:numPr>
          <w:ilvl w:val="0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 xml:space="preserve">On phone view: </w:t>
      </w:r>
    </w:p>
    <w:p w:rsidR="00E12C29" w:rsidRDefault="00E12C29" w:rsidP="000A210B">
      <w:pPr>
        <w:pStyle w:val="ListBullet"/>
        <w:numPr>
          <w:ilvl w:val="1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 xml:space="preserve">all the </w:t>
      </w:r>
      <w:r w:rsidR="000A210B">
        <w:rPr>
          <w:rFonts w:ascii="Helvetica Neue" w:hAnsi="Helvetica Neue"/>
          <w:sz w:val="21"/>
          <w:szCs w:val="21"/>
          <w:lang w:eastAsia="en-US"/>
        </w:rPr>
        <w:t xml:space="preserve">parallax images will be off to give the user good view of text </w:t>
      </w:r>
    </w:p>
    <w:p w:rsidR="000A210B" w:rsidRDefault="000A210B" w:rsidP="000A210B">
      <w:pPr>
        <w:pStyle w:val="ListBullet"/>
        <w:numPr>
          <w:ilvl w:val="1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>the profile picture will be off and the ‘about’ discretion get gibber space for visibility</w:t>
      </w:r>
    </w:p>
    <w:p w:rsidR="00252720" w:rsidRDefault="00252720" w:rsidP="000A210B">
      <w:pPr>
        <w:pStyle w:val="ListBullet"/>
        <w:numPr>
          <w:ilvl w:val="1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 xml:space="preserve">the flip care will be off </w:t>
      </w:r>
    </w:p>
    <w:p w:rsidR="000A210B" w:rsidRDefault="000A210B" w:rsidP="000A210B">
      <w:pPr>
        <w:pStyle w:val="ListBullet"/>
        <w:numPr>
          <w:ilvl w:val="1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>The resume gride position changes to table row group to become more attractive and readable</w:t>
      </w:r>
    </w:p>
    <w:p w:rsidR="000A210B" w:rsidRDefault="000A210B" w:rsidP="000A210B">
      <w:pPr>
        <w:pStyle w:val="ListBullet"/>
        <w:numPr>
          <w:ilvl w:val="0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>On iPad view:</w:t>
      </w:r>
    </w:p>
    <w:p w:rsidR="00252720" w:rsidRDefault="00252720" w:rsidP="000A210B">
      <w:pPr>
        <w:pStyle w:val="ListBullet"/>
        <w:numPr>
          <w:ilvl w:val="1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>The profile picture will appear, but the flip card function is off to increase the search speed</w:t>
      </w:r>
    </w:p>
    <w:p w:rsidR="000A210B" w:rsidRDefault="00252720" w:rsidP="000A210B">
      <w:pPr>
        <w:pStyle w:val="ListBullet"/>
        <w:numPr>
          <w:ilvl w:val="1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 xml:space="preserve">Animation will stop to increase </w:t>
      </w:r>
    </w:p>
    <w:p w:rsidR="00252720" w:rsidRDefault="00252720" w:rsidP="000A210B">
      <w:pPr>
        <w:pStyle w:val="ListBullet"/>
        <w:numPr>
          <w:ilvl w:val="1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 xml:space="preserve">The resume turns back to original gird but fit with screen size </w:t>
      </w:r>
    </w:p>
    <w:p w:rsidR="00252720" w:rsidRDefault="00252720" w:rsidP="00252720">
      <w:pPr>
        <w:pStyle w:val="ListBullet"/>
        <w:numPr>
          <w:ilvl w:val="0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>On laptop view:</w:t>
      </w:r>
    </w:p>
    <w:p w:rsidR="00252720" w:rsidRDefault="00252720" w:rsidP="00252720">
      <w:pPr>
        <w:pStyle w:val="ListBullet"/>
        <w:numPr>
          <w:ilvl w:val="1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 xml:space="preserve">All parallax will appear with total functionality </w:t>
      </w:r>
    </w:p>
    <w:p w:rsidR="00252720" w:rsidRDefault="00252720" w:rsidP="00252720">
      <w:pPr>
        <w:pStyle w:val="ListBullet"/>
        <w:numPr>
          <w:ilvl w:val="1"/>
          <w:numId w:val="6"/>
        </w:numPr>
        <w:rPr>
          <w:rFonts w:ascii="Helvetica Neue" w:hAnsi="Helvetica Neue"/>
          <w:sz w:val="21"/>
          <w:szCs w:val="21"/>
          <w:lang w:eastAsia="en-US"/>
        </w:rPr>
      </w:pPr>
      <w:r>
        <w:rPr>
          <w:rFonts w:ascii="Helvetica Neue" w:hAnsi="Helvetica Neue"/>
          <w:sz w:val="21"/>
          <w:szCs w:val="21"/>
          <w:lang w:eastAsia="en-US"/>
        </w:rPr>
        <w:t>The profile picture will appear with flip functionality</w:t>
      </w:r>
    </w:p>
    <w:p w:rsidR="00D43E75" w:rsidRDefault="00D43E75" w:rsidP="00D43E75">
      <w:pPr>
        <w:rPr>
          <w:rFonts w:ascii="Helvetica Neue" w:hAnsi="Helvetica Neue"/>
          <w:color w:val="000000" w:themeColor="text1"/>
          <w:sz w:val="28"/>
          <w:szCs w:val="28"/>
          <w:shd w:val="clear" w:color="auto" w:fill="FFFFFF"/>
          <w:lang w:eastAsia="en-US"/>
        </w:rPr>
      </w:pPr>
      <w:r w:rsidRPr="00D43E75">
        <w:rPr>
          <w:rFonts w:ascii="Helvetica Neue" w:hAnsi="Helvetica Neue"/>
          <w:color w:val="000000" w:themeColor="text1"/>
          <w:sz w:val="28"/>
          <w:szCs w:val="28"/>
          <w:shd w:val="clear" w:color="auto" w:fill="FFFFFF"/>
          <w:lang w:eastAsia="en-US"/>
        </w:rPr>
        <w:t xml:space="preserve">Documentation/Demonstration – </w:t>
      </w:r>
      <w:r>
        <w:rPr>
          <w:rFonts w:ascii="Helvetica Neue" w:hAnsi="Helvetica Neue"/>
          <w:color w:val="000000" w:themeColor="text1"/>
          <w:sz w:val="28"/>
          <w:szCs w:val="28"/>
          <w:shd w:val="clear" w:color="auto" w:fill="FFFFFF"/>
          <w:lang w:eastAsia="en-US"/>
        </w:rPr>
        <w:t xml:space="preserve">Visually Appealing </w:t>
      </w:r>
    </w:p>
    <w:p w:rsidR="00D43E75" w:rsidRPr="009B3CA2" w:rsidRDefault="00D43E75" w:rsidP="00D43E75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 w:val="24"/>
          <w:szCs w:val="24"/>
          <w:lang w:eastAsia="en-US"/>
        </w:rPr>
      </w:pPr>
      <w:r w:rsidRPr="009B3CA2">
        <w:rPr>
          <w:rFonts w:ascii="Helvetica Neue" w:eastAsia="Times New Roman" w:hAnsi="Helvetica Neue" w:cs="Times New Roman"/>
          <w:sz w:val="24"/>
          <w:szCs w:val="24"/>
          <w:lang w:eastAsia="en-US"/>
        </w:rPr>
        <w:t>I have use different good pictures that can express my job, hobby and work</w:t>
      </w:r>
    </w:p>
    <w:p w:rsidR="00D43E75" w:rsidRPr="009B3CA2" w:rsidRDefault="00D43E75" w:rsidP="00D43E75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 w:val="24"/>
          <w:szCs w:val="24"/>
          <w:lang w:eastAsia="en-US"/>
        </w:rPr>
      </w:pPr>
      <w:r w:rsidRPr="009B3CA2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I edited picture size to fit my site to be appealing as well as responsive. </w:t>
      </w:r>
    </w:p>
    <w:p w:rsidR="00D43E75" w:rsidRPr="009B3CA2" w:rsidRDefault="00D43E75" w:rsidP="00D43E75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 w:val="24"/>
          <w:szCs w:val="24"/>
          <w:lang w:eastAsia="en-US"/>
        </w:rPr>
      </w:pPr>
      <w:r w:rsidRPr="009B3CA2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I have used appealing color and text size that will be visible and appropriate to the site. </w:t>
      </w:r>
    </w:p>
    <w:p w:rsidR="00D43E75" w:rsidRPr="009B3CA2" w:rsidRDefault="00D43E75" w:rsidP="00D43E75">
      <w:pPr>
        <w:pStyle w:val="ListParagraph"/>
        <w:numPr>
          <w:ilvl w:val="0"/>
          <w:numId w:val="7"/>
        </w:numPr>
        <w:rPr>
          <w:rFonts w:ascii="Helvetica Neue" w:eastAsia="Times New Roman" w:hAnsi="Helvetica Neue" w:cs="Times New Roman"/>
          <w:sz w:val="24"/>
          <w:szCs w:val="24"/>
          <w:lang w:eastAsia="en-US"/>
        </w:rPr>
      </w:pPr>
      <w:r w:rsidRPr="009B3CA2">
        <w:rPr>
          <w:rFonts w:ascii="Helvetica Neue" w:eastAsia="Times New Roman" w:hAnsi="Helvetica Neue" w:cs="Times New Roman"/>
          <w:sz w:val="24"/>
          <w:szCs w:val="24"/>
          <w:lang w:eastAsia="en-US"/>
        </w:rPr>
        <w:t xml:space="preserve">I chose different font size to give emphases the importance of the content  </w:t>
      </w:r>
    </w:p>
    <w:p w:rsidR="00252720" w:rsidRPr="00E12C29" w:rsidRDefault="00252720" w:rsidP="00D43E75">
      <w:pPr>
        <w:pStyle w:val="ListBullet"/>
        <w:numPr>
          <w:ilvl w:val="0"/>
          <w:numId w:val="0"/>
        </w:numPr>
        <w:ind w:left="432" w:hanging="432"/>
        <w:rPr>
          <w:rFonts w:ascii="Helvetica Neue" w:hAnsi="Helvetica Neue"/>
          <w:sz w:val="21"/>
          <w:szCs w:val="21"/>
          <w:lang w:eastAsia="en-US"/>
        </w:rPr>
      </w:pPr>
    </w:p>
    <w:sectPr w:rsidR="00252720" w:rsidRPr="00E12C29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26F5" w:rsidRDefault="003C26F5">
      <w:r>
        <w:separator/>
      </w:r>
    </w:p>
    <w:p w:rsidR="003C26F5" w:rsidRDefault="003C26F5"/>
  </w:endnote>
  <w:endnote w:type="continuationSeparator" w:id="0">
    <w:p w:rsidR="003C26F5" w:rsidRDefault="003C26F5">
      <w:r>
        <w:continuationSeparator/>
      </w:r>
    </w:p>
    <w:p w:rsidR="003C26F5" w:rsidRDefault="003C26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22490" w:rsidRDefault="003C26F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26F5" w:rsidRDefault="003C26F5">
      <w:r>
        <w:separator/>
      </w:r>
    </w:p>
    <w:p w:rsidR="003C26F5" w:rsidRDefault="003C26F5"/>
  </w:footnote>
  <w:footnote w:type="continuationSeparator" w:id="0">
    <w:p w:rsidR="003C26F5" w:rsidRDefault="003C26F5">
      <w:r>
        <w:continuationSeparator/>
      </w:r>
    </w:p>
    <w:p w:rsidR="003C26F5" w:rsidRDefault="003C26F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4BE2D4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847D6D"/>
    <w:multiLevelType w:val="hybridMultilevel"/>
    <w:tmpl w:val="27ECE0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42A62"/>
    <w:multiLevelType w:val="hybridMultilevel"/>
    <w:tmpl w:val="41248C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4F38BD"/>
    <w:multiLevelType w:val="hybridMultilevel"/>
    <w:tmpl w:val="FC6A21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F4AB1"/>
    <w:multiLevelType w:val="hybridMultilevel"/>
    <w:tmpl w:val="7BC0E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88730A"/>
    <w:multiLevelType w:val="hybridMultilevel"/>
    <w:tmpl w:val="3022F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92953"/>
    <w:multiLevelType w:val="hybridMultilevel"/>
    <w:tmpl w:val="067C41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D5D"/>
    <w:rsid w:val="00022490"/>
    <w:rsid w:val="00085A7A"/>
    <w:rsid w:val="000A210B"/>
    <w:rsid w:val="000B081A"/>
    <w:rsid w:val="00165AEB"/>
    <w:rsid w:val="002314B4"/>
    <w:rsid w:val="00252720"/>
    <w:rsid w:val="003355D8"/>
    <w:rsid w:val="003B2045"/>
    <w:rsid w:val="003C26F5"/>
    <w:rsid w:val="0050131F"/>
    <w:rsid w:val="006B269F"/>
    <w:rsid w:val="006B57D6"/>
    <w:rsid w:val="00730F60"/>
    <w:rsid w:val="007E357B"/>
    <w:rsid w:val="00811E70"/>
    <w:rsid w:val="008D1A98"/>
    <w:rsid w:val="009B3CA2"/>
    <w:rsid w:val="00A13380"/>
    <w:rsid w:val="00A34D5D"/>
    <w:rsid w:val="00B21D1A"/>
    <w:rsid w:val="00B60CB0"/>
    <w:rsid w:val="00B82041"/>
    <w:rsid w:val="00B83A98"/>
    <w:rsid w:val="00BF4680"/>
    <w:rsid w:val="00CB5F02"/>
    <w:rsid w:val="00D43E75"/>
    <w:rsid w:val="00DD53AE"/>
    <w:rsid w:val="00E11952"/>
    <w:rsid w:val="00E12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A8C9B"/>
  <w15:chartTrackingRefBased/>
  <w15:docId w15:val="{B70CF784-21BB-A846-B92E-81FB02654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character" w:customStyle="1" w:styleId="description">
    <w:name w:val="description"/>
    <w:basedOn w:val="DefaultParagraphFont"/>
    <w:rsid w:val="002314B4"/>
  </w:style>
  <w:style w:type="paragraph" w:styleId="ListParagraph">
    <w:name w:val="List Paragraph"/>
    <w:basedOn w:val="Normal"/>
    <w:uiPriority w:val="34"/>
    <w:unhideWhenUsed/>
    <w:qFormat/>
    <w:rsid w:val="00D4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6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aredbeyene/Library/Containers/com.microsoft.Word/Data/Library/Application%20Support/Microsoft/Office/16.0/DTS/en-US%7b2521D645-0B89-4843-B0AC-AE5887F72D94%7d/%7b843F4377-E0B2-B048-90EE-B5610AD8D4B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98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Yared M</dc:creator>
  <cp:keywords/>
  <dc:description/>
  <cp:lastModifiedBy>Yared M</cp:lastModifiedBy>
  <cp:revision>24</cp:revision>
  <dcterms:created xsi:type="dcterms:W3CDTF">2020-12-12T00:34:00Z</dcterms:created>
  <dcterms:modified xsi:type="dcterms:W3CDTF">2020-12-12T04:06:00Z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